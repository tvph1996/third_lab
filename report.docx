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5BF" w14:textId="20352484" w:rsidR="00A10484" w:rsidRDefault="00F34B47">
      <w:pPr>
        <w:pStyle w:val="Title"/>
      </w:pPr>
      <w:r>
        <w:t xml:space="preserve">Distributed Software Architecture Lab </w:t>
      </w:r>
      <w:r w:rsidR="000275CD">
        <w:t>3</w:t>
      </w:r>
      <w:r>
        <w:t xml:space="preserve"> Report </w:t>
      </w:r>
    </w:p>
    <w:p w14:paraId="63C18BC0" w14:textId="77777777" w:rsidR="00DC268F" w:rsidRDefault="00DC268F">
      <w:pPr>
        <w:pStyle w:val="Title"/>
      </w:pPr>
    </w:p>
    <w:p w14:paraId="631EF48E" w14:textId="77777777" w:rsidR="00CB18C9" w:rsidRDefault="00CB18C9">
      <w:pPr>
        <w:pStyle w:val="Title"/>
      </w:pPr>
    </w:p>
    <w:p w14:paraId="52987CBF" w14:textId="77777777" w:rsidR="00CB18C9" w:rsidRDefault="00CB18C9">
      <w:pPr>
        <w:pStyle w:val="Title"/>
      </w:pPr>
    </w:p>
    <w:p w14:paraId="1CFB000A" w14:textId="65498BA6" w:rsidR="00855982" w:rsidRPr="00855982" w:rsidRDefault="0059228C" w:rsidP="00855982">
      <w:pPr>
        <w:pStyle w:val="Heading1"/>
      </w:pPr>
      <w:r>
        <w:t>GOALS</w:t>
      </w:r>
    </w:p>
    <w:p w14:paraId="3A85E377" w14:textId="77777777" w:rsidR="000275CD" w:rsidRPr="000275CD" w:rsidRDefault="000275CD" w:rsidP="006045D7">
      <w:pPr>
        <w:numPr>
          <w:ilvl w:val="0"/>
          <w:numId w:val="1"/>
        </w:numPr>
      </w:pPr>
      <w:r w:rsidRPr="000275CD">
        <w:t>Orchestrate multiple microservices with Docker Compose</w:t>
      </w:r>
    </w:p>
    <w:p w14:paraId="3D741702" w14:textId="77777777" w:rsidR="000275CD" w:rsidRPr="000275CD" w:rsidRDefault="000275CD" w:rsidP="006045D7">
      <w:pPr>
        <w:numPr>
          <w:ilvl w:val="0"/>
          <w:numId w:val="1"/>
        </w:numPr>
      </w:pPr>
      <w:r w:rsidRPr="000275CD">
        <w:t>MongoDB basics</w:t>
      </w:r>
    </w:p>
    <w:p w14:paraId="29A38C35" w14:textId="77777777" w:rsidR="000275CD" w:rsidRPr="000275CD" w:rsidRDefault="000275CD" w:rsidP="006045D7">
      <w:pPr>
        <w:numPr>
          <w:ilvl w:val="0"/>
          <w:numId w:val="1"/>
        </w:numPr>
      </w:pPr>
      <w:r w:rsidRPr="000275CD">
        <w:t>Reliability concepts: Retry &amp; Circuit-Breaker</w:t>
      </w:r>
    </w:p>
    <w:p w14:paraId="024696FD" w14:textId="77777777" w:rsidR="000275CD" w:rsidRPr="000275CD" w:rsidRDefault="000275CD" w:rsidP="006045D7">
      <w:pPr>
        <w:numPr>
          <w:ilvl w:val="0"/>
          <w:numId w:val="1"/>
        </w:numPr>
      </w:pPr>
      <w:r w:rsidRPr="000275CD">
        <w:t>Availability: Data Caching &amp; Request Queuing</w:t>
      </w:r>
    </w:p>
    <w:p w14:paraId="0B8DA16A" w14:textId="7E3AEA65" w:rsidR="00855982" w:rsidRDefault="00855982" w:rsidP="005413E3"/>
    <w:p w14:paraId="14EB7684" w14:textId="77777777" w:rsidR="00CB18C9" w:rsidRDefault="00CB18C9" w:rsidP="005413E3"/>
    <w:p w14:paraId="193FF390" w14:textId="77777777" w:rsidR="00CB18C9" w:rsidRDefault="00CB18C9" w:rsidP="005413E3"/>
    <w:p w14:paraId="196F6A3A" w14:textId="440C80E3" w:rsidR="0059228C" w:rsidRPr="00DC268F" w:rsidRDefault="007A0CE5" w:rsidP="0059228C">
      <w:pPr>
        <w:pStyle w:val="Heading1"/>
      </w:pPr>
      <w:r>
        <w:t>SOURCE CODE</w:t>
      </w:r>
    </w:p>
    <w:p w14:paraId="6C8B529C" w14:textId="0253637C" w:rsidR="00DC7056" w:rsidRDefault="000275CD" w:rsidP="00DC7056">
      <w:hyperlink r:id="rId10" w:history="1">
        <w:r w:rsidRPr="00857F79">
          <w:rPr>
            <w:rStyle w:val="Hyperlink"/>
          </w:rPr>
          <w:t>https://github.com/tvph1996/third_lab</w:t>
        </w:r>
      </w:hyperlink>
    </w:p>
    <w:p w14:paraId="18A94DC1" w14:textId="77777777" w:rsidR="000275CD" w:rsidRDefault="000275CD" w:rsidP="00DC7056"/>
    <w:p w14:paraId="421CA9C9" w14:textId="77777777" w:rsidR="00CB18C9" w:rsidRDefault="00CB18C9" w:rsidP="00DC7056"/>
    <w:p w14:paraId="6A332208" w14:textId="77777777" w:rsidR="00CB18C9" w:rsidRDefault="00CB18C9" w:rsidP="00DC7056"/>
    <w:p w14:paraId="599AD137" w14:textId="427728EC" w:rsidR="007A0CE5" w:rsidRPr="00DC268F" w:rsidRDefault="007A0CE5" w:rsidP="007A0CE5">
      <w:pPr>
        <w:pStyle w:val="Heading1"/>
      </w:pPr>
      <w:r>
        <w:t>S</w:t>
      </w:r>
      <w:r w:rsidR="00B204F9">
        <w:t>YSTEM SETUP</w:t>
      </w:r>
    </w:p>
    <w:p w14:paraId="7470104E" w14:textId="77777777" w:rsidR="00B204F9" w:rsidRDefault="00B204F9" w:rsidP="00B204F9">
      <w:pPr>
        <w:pStyle w:val="Heading4"/>
      </w:pPr>
    </w:p>
    <w:p w14:paraId="211802E6" w14:textId="6FC5057A" w:rsidR="00B204F9" w:rsidRPr="00B204F9" w:rsidRDefault="00B204F9" w:rsidP="0067059D">
      <w:pPr>
        <w:pStyle w:val="Heading2"/>
        <w:spacing w:line="480" w:lineRule="auto"/>
      </w:pPr>
      <w:r w:rsidRPr="00B204F9">
        <w:t>Supports 4 methods</w:t>
      </w:r>
    </w:p>
    <w:p w14:paraId="3133FFA2" w14:textId="77777777" w:rsidR="00B204F9" w:rsidRPr="00B204F9" w:rsidRDefault="00B204F9" w:rsidP="006045D7">
      <w:pPr>
        <w:pStyle w:val="ListParagraph"/>
        <w:numPr>
          <w:ilvl w:val="0"/>
          <w:numId w:val="2"/>
        </w:numPr>
        <w:spacing w:line="480" w:lineRule="auto"/>
      </w:pPr>
      <w:r w:rsidRPr="0067059D">
        <w:t>AddItem</w:t>
      </w:r>
      <w:r w:rsidRPr="00B204F9">
        <w:t xml:space="preserve"> (POST): Duplicate 'id' and 'name' is not allowed</w:t>
      </w:r>
    </w:p>
    <w:p w14:paraId="32E2A7AB" w14:textId="77777777" w:rsidR="00B204F9" w:rsidRPr="00B204F9" w:rsidRDefault="00B204F9" w:rsidP="006045D7">
      <w:pPr>
        <w:pStyle w:val="ListParagraph"/>
        <w:numPr>
          <w:ilvl w:val="0"/>
          <w:numId w:val="2"/>
        </w:numPr>
        <w:spacing w:line="480" w:lineRule="auto"/>
      </w:pPr>
      <w:r w:rsidRPr="00B204F9">
        <w:t>GetItem (GET): Search by 'id' gets single item, search by 'name' gets item stream (wrap around)</w:t>
      </w:r>
    </w:p>
    <w:p w14:paraId="3C471F57" w14:textId="77777777" w:rsidR="00B204F9" w:rsidRPr="00B204F9" w:rsidRDefault="00B204F9" w:rsidP="006045D7">
      <w:pPr>
        <w:pStyle w:val="ListParagraph"/>
        <w:numPr>
          <w:ilvl w:val="0"/>
          <w:numId w:val="2"/>
        </w:numPr>
        <w:spacing w:line="480" w:lineRule="auto"/>
      </w:pPr>
      <w:r w:rsidRPr="00B204F9">
        <w:t>UpdateItem (PUT): Change name (no duplicate) of an item by 'id'</w:t>
      </w:r>
    </w:p>
    <w:p w14:paraId="0F8A2CBE" w14:textId="77777777" w:rsidR="00B204F9" w:rsidRPr="00B204F9" w:rsidRDefault="00B204F9" w:rsidP="006045D7">
      <w:pPr>
        <w:pStyle w:val="ListParagraph"/>
        <w:numPr>
          <w:ilvl w:val="0"/>
          <w:numId w:val="2"/>
        </w:numPr>
        <w:spacing w:line="480" w:lineRule="auto"/>
      </w:pPr>
      <w:r w:rsidRPr="00B204F9">
        <w:t>DeleteItem (DELETE): Remove item by 'id'</w:t>
      </w:r>
    </w:p>
    <w:p w14:paraId="42E32A39" w14:textId="77777777" w:rsidR="00B204F9" w:rsidRPr="00B204F9" w:rsidRDefault="00B204F9" w:rsidP="00B204F9"/>
    <w:p w14:paraId="1FD7A533" w14:textId="77777777" w:rsidR="00B204F9" w:rsidRPr="00B204F9" w:rsidRDefault="00B204F9" w:rsidP="0067059D">
      <w:pPr>
        <w:pStyle w:val="Heading2"/>
        <w:spacing w:line="480" w:lineRule="auto"/>
      </w:pPr>
      <w:r w:rsidRPr="00B204F9">
        <w:t>REST-service</w:t>
      </w:r>
    </w:p>
    <w:p w14:paraId="2EE95CDC" w14:textId="77777777" w:rsidR="00B204F9" w:rsidRPr="00B204F9" w:rsidRDefault="00B204F9" w:rsidP="006045D7">
      <w:pPr>
        <w:pStyle w:val="ListParagraph"/>
        <w:numPr>
          <w:ilvl w:val="0"/>
          <w:numId w:val="3"/>
        </w:numPr>
        <w:spacing w:line="480" w:lineRule="auto"/>
      </w:pPr>
      <w:r w:rsidRPr="00B204F9">
        <w:t>Provides human response to CURL request</w:t>
      </w:r>
    </w:p>
    <w:p w14:paraId="499C3AC3" w14:textId="77777777" w:rsidR="00B204F9" w:rsidRDefault="00B204F9" w:rsidP="006045D7">
      <w:pPr>
        <w:pStyle w:val="ListParagraph"/>
        <w:numPr>
          <w:ilvl w:val="0"/>
          <w:numId w:val="3"/>
        </w:numPr>
        <w:spacing w:line="480" w:lineRule="auto"/>
      </w:pPr>
      <w:r w:rsidRPr="00B204F9">
        <w:t>Uses FastAPI, continue from Lab 2</w:t>
      </w:r>
    </w:p>
    <w:p w14:paraId="445B6684" w14:textId="3A66E096" w:rsidR="005000B4" w:rsidRPr="00B204F9" w:rsidRDefault="005000B4" w:rsidP="006045D7">
      <w:pPr>
        <w:pStyle w:val="ListParagraph"/>
        <w:numPr>
          <w:ilvl w:val="0"/>
          <w:numId w:val="3"/>
        </w:numPr>
        <w:spacing w:line="480" w:lineRule="auto"/>
      </w:pPr>
      <w:r>
        <w:t>Calls gRPC-service</w:t>
      </w:r>
      <w:r w:rsidR="005E4938">
        <w:t xml:space="preserve"> using Environment Variable in Docker Compose</w:t>
      </w:r>
    </w:p>
    <w:p w14:paraId="098738B0" w14:textId="77777777" w:rsidR="00B204F9" w:rsidRDefault="00B204F9" w:rsidP="006045D7">
      <w:pPr>
        <w:pStyle w:val="ListParagraph"/>
        <w:numPr>
          <w:ilvl w:val="0"/>
          <w:numId w:val="3"/>
        </w:numPr>
        <w:spacing w:line="480" w:lineRule="auto"/>
      </w:pPr>
      <w:r w:rsidRPr="00B204F9">
        <w:t>Retry &amp; Circuit-Breaker</w:t>
      </w:r>
    </w:p>
    <w:p w14:paraId="2D4FC1F1" w14:textId="4A8AB181" w:rsidR="00E44B28" w:rsidRDefault="00E44B28" w:rsidP="006045D7">
      <w:pPr>
        <w:pStyle w:val="ListParagraph"/>
        <w:numPr>
          <w:ilvl w:val="1"/>
          <w:numId w:val="3"/>
        </w:numPr>
        <w:spacing w:line="480" w:lineRule="auto"/>
      </w:pPr>
      <w:r>
        <w:t xml:space="preserve">Only in AddItem </w:t>
      </w:r>
      <w:r w:rsidR="008328AC">
        <w:t>method</w:t>
      </w:r>
    </w:p>
    <w:p w14:paraId="69A0CAFE" w14:textId="4A406553" w:rsidR="00AB2A10" w:rsidRPr="00B204F9" w:rsidRDefault="00AA4FA5" w:rsidP="006045D7">
      <w:pPr>
        <w:pStyle w:val="ListParagraph"/>
        <w:numPr>
          <w:ilvl w:val="1"/>
          <w:numId w:val="3"/>
        </w:numPr>
        <w:spacing w:line="480" w:lineRule="auto"/>
      </w:pPr>
      <w:r>
        <w:t>Design as the lab guideline</w:t>
      </w:r>
      <w:r w:rsidR="008328AC">
        <w:t xml:space="preserve"> with </w:t>
      </w:r>
      <w:r>
        <w:t>the only differences:</w:t>
      </w:r>
    </w:p>
    <w:p w14:paraId="2396765B" w14:textId="77777777" w:rsidR="00B204F9" w:rsidRPr="00B204F9" w:rsidRDefault="00B204F9" w:rsidP="006045D7">
      <w:pPr>
        <w:pStyle w:val="ListParagraph"/>
        <w:numPr>
          <w:ilvl w:val="2"/>
          <w:numId w:val="3"/>
        </w:numPr>
        <w:spacing w:line="480" w:lineRule="auto"/>
      </w:pPr>
      <w:r w:rsidRPr="00B204F9">
        <w:t>2 retries after 1 sec &amp; 2 sec to avoid IO display issue with minimal time</w:t>
      </w:r>
    </w:p>
    <w:p w14:paraId="5E47404C" w14:textId="5CC85377" w:rsidR="00B204F9" w:rsidRPr="00B204F9" w:rsidRDefault="00037BBE" w:rsidP="006045D7">
      <w:pPr>
        <w:pStyle w:val="ListParagraph"/>
        <w:numPr>
          <w:ilvl w:val="2"/>
          <w:numId w:val="3"/>
        </w:numPr>
        <w:spacing w:line="480" w:lineRule="auto"/>
      </w:pPr>
      <w:r>
        <w:t>Shorten r</w:t>
      </w:r>
      <w:r w:rsidR="00B204F9" w:rsidRPr="00B204F9">
        <w:t xml:space="preserve">eset timeout </w:t>
      </w:r>
      <w:r>
        <w:t>to</w:t>
      </w:r>
      <w:r w:rsidR="00B204F9" w:rsidRPr="00B204F9">
        <w:t xml:space="preserve"> 6 sec for </w:t>
      </w:r>
      <w:r>
        <w:t>easier testing</w:t>
      </w:r>
    </w:p>
    <w:p w14:paraId="17C78649" w14:textId="4112E585" w:rsidR="006776A5" w:rsidRPr="00C341CD" w:rsidRDefault="00B204F9" w:rsidP="006045D7">
      <w:pPr>
        <w:pStyle w:val="ListParagraph"/>
        <w:numPr>
          <w:ilvl w:val="0"/>
          <w:numId w:val="3"/>
        </w:numPr>
        <w:spacing w:line="480" w:lineRule="auto"/>
        <w:rPr>
          <w:u w:val="single"/>
        </w:rPr>
      </w:pPr>
      <w:r w:rsidRPr="00B204F9">
        <w:t>Supports: Request Queuing</w:t>
      </w:r>
      <w:r w:rsidR="00C341CD">
        <w:t xml:space="preserve"> </w:t>
      </w:r>
      <w:r w:rsidR="00C341CD" w:rsidRPr="008328AC">
        <w:t>when Circuit-Breaker is opened</w:t>
      </w:r>
    </w:p>
    <w:p w14:paraId="67F74B12" w14:textId="65D479E4" w:rsidR="0067059D" w:rsidRDefault="00B204F9" w:rsidP="006045D7">
      <w:pPr>
        <w:pStyle w:val="ListParagraph"/>
        <w:numPr>
          <w:ilvl w:val="1"/>
          <w:numId w:val="3"/>
        </w:numPr>
        <w:spacing w:line="480" w:lineRule="auto"/>
      </w:pPr>
      <w:r w:rsidRPr="00B204F9">
        <w:t>When gRPC-service or MongoDB down,</w:t>
      </w:r>
      <w:r w:rsidR="007B13A4">
        <w:t xml:space="preserve"> after 2 times Retry,</w:t>
      </w:r>
      <w:r w:rsidRPr="00B204F9">
        <w:t xml:space="preserve"> requests are put in a </w:t>
      </w:r>
      <w:r w:rsidR="008328AC">
        <w:t>Q</w:t>
      </w:r>
      <w:r w:rsidRPr="00B204F9">
        <w:t>ueue and will be processed when services are healthy again.</w:t>
      </w:r>
    </w:p>
    <w:p w14:paraId="6DEBE246" w14:textId="256F9A6F" w:rsidR="00B204F9" w:rsidRPr="00B204F9" w:rsidRDefault="00AC2E00" w:rsidP="006045D7">
      <w:pPr>
        <w:pStyle w:val="ListParagraph"/>
        <w:numPr>
          <w:ilvl w:val="2"/>
          <w:numId w:val="3"/>
        </w:numPr>
        <w:spacing w:line="480" w:lineRule="auto"/>
      </w:pPr>
      <w:r>
        <w:t>C</w:t>
      </w:r>
      <w:r w:rsidR="00B204F9" w:rsidRPr="00B204F9">
        <w:t>hecking</w:t>
      </w:r>
      <w:r>
        <w:t xml:space="preserve"> health of gRPC &amp; MongoDB-service is done </w:t>
      </w:r>
      <w:r w:rsidR="00B204F9" w:rsidRPr="00B204F9">
        <w:t>by</w:t>
      </w:r>
      <w:r w:rsidR="000E3ED8">
        <w:t xml:space="preserve"> a process</w:t>
      </w:r>
      <w:r w:rsidR="00B204F9" w:rsidRPr="00B204F9">
        <w:t xml:space="preserve"> sending dummy request periodically in the background</w:t>
      </w:r>
      <w:r w:rsidR="005000B4">
        <w:t xml:space="preserve"> every 15 seconds.</w:t>
      </w:r>
    </w:p>
    <w:p w14:paraId="0D547A43" w14:textId="77777777" w:rsidR="00B204F9" w:rsidRPr="00B204F9" w:rsidRDefault="00B204F9" w:rsidP="00B204F9"/>
    <w:p w14:paraId="7CE3264A" w14:textId="77777777" w:rsidR="00B204F9" w:rsidRPr="00B204F9" w:rsidRDefault="00B204F9" w:rsidP="00FA4576">
      <w:pPr>
        <w:pStyle w:val="Heading2"/>
        <w:spacing w:line="480" w:lineRule="auto"/>
      </w:pPr>
      <w:r w:rsidRPr="00B204F9">
        <w:t>gRPC-service</w:t>
      </w:r>
    </w:p>
    <w:p w14:paraId="3140EFCD" w14:textId="1353293D" w:rsidR="00B204F9" w:rsidRDefault="00B204F9" w:rsidP="006045D7">
      <w:pPr>
        <w:pStyle w:val="ListParagraph"/>
        <w:numPr>
          <w:ilvl w:val="0"/>
          <w:numId w:val="4"/>
        </w:numPr>
        <w:spacing w:line="480" w:lineRule="auto"/>
      </w:pPr>
      <w:r w:rsidRPr="00B204F9">
        <w:t xml:space="preserve">Rule check for </w:t>
      </w:r>
      <w:r w:rsidR="008328AC">
        <w:t xml:space="preserve">4 </w:t>
      </w:r>
      <w:r w:rsidRPr="00B204F9">
        <w:t>methods</w:t>
      </w:r>
    </w:p>
    <w:p w14:paraId="5B94D4C7" w14:textId="78FFD226" w:rsidR="00B10BBC" w:rsidRPr="00B204F9" w:rsidRDefault="00B10BBC" w:rsidP="006045D7">
      <w:pPr>
        <w:pStyle w:val="ListParagraph"/>
        <w:numPr>
          <w:ilvl w:val="0"/>
          <w:numId w:val="4"/>
        </w:numPr>
        <w:spacing w:line="480" w:lineRule="auto"/>
      </w:pPr>
      <w:r>
        <w:t>Calls MongoDB</w:t>
      </w:r>
      <w:r w:rsidR="005E4938">
        <w:t xml:space="preserve"> </w:t>
      </w:r>
      <w:r w:rsidR="005E4938">
        <w:t>using Environment Variable in Docker Compose</w:t>
      </w:r>
    </w:p>
    <w:p w14:paraId="233C5C53" w14:textId="38D32779" w:rsidR="00B204F9" w:rsidRDefault="00B204F9" w:rsidP="006045D7">
      <w:pPr>
        <w:pStyle w:val="ListParagraph"/>
        <w:numPr>
          <w:ilvl w:val="0"/>
          <w:numId w:val="4"/>
        </w:numPr>
        <w:spacing w:line="480" w:lineRule="auto"/>
      </w:pPr>
      <w:r w:rsidRPr="00B204F9">
        <w:t>Data Caching of MongoDB using python dictionary</w:t>
      </w:r>
      <w:r w:rsidR="00686222">
        <w:t xml:space="preserve"> for AddItem &amp; GetItem</w:t>
      </w:r>
    </w:p>
    <w:p w14:paraId="111F9F6F" w14:textId="45466422" w:rsidR="00FC1866" w:rsidRDefault="00FC1866" w:rsidP="006045D7">
      <w:pPr>
        <w:pStyle w:val="ListParagraph"/>
        <w:numPr>
          <w:ilvl w:val="1"/>
          <w:numId w:val="4"/>
        </w:numPr>
        <w:spacing w:line="480" w:lineRule="auto"/>
      </w:pPr>
      <w:r>
        <w:t xml:space="preserve">Whenever an </w:t>
      </w:r>
      <w:r w:rsidR="009E71F3">
        <w:t>item is added, the same item will be cached</w:t>
      </w:r>
    </w:p>
    <w:p w14:paraId="11952360" w14:textId="4FF4E5E7" w:rsidR="009E71F3" w:rsidRDefault="009E71F3" w:rsidP="006045D7">
      <w:pPr>
        <w:pStyle w:val="ListParagraph"/>
        <w:numPr>
          <w:ilvl w:val="1"/>
          <w:numId w:val="4"/>
        </w:numPr>
        <w:spacing w:line="480" w:lineRule="auto"/>
      </w:pPr>
      <w:r>
        <w:t>GetItem will attempt to search in Cache first</w:t>
      </w:r>
      <w:r w:rsidR="007C2D1A">
        <w:t xml:space="preserve"> (to reduce call to MongoDB)</w:t>
      </w:r>
    </w:p>
    <w:p w14:paraId="75EC71D6" w14:textId="48784E3E" w:rsidR="007C2D1A" w:rsidRPr="00B204F9" w:rsidRDefault="007C2D1A" w:rsidP="006045D7">
      <w:pPr>
        <w:pStyle w:val="ListParagraph"/>
        <w:numPr>
          <w:ilvl w:val="2"/>
          <w:numId w:val="4"/>
        </w:numPr>
        <w:spacing w:line="480" w:lineRule="auto"/>
      </w:pPr>
      <w:r>
        <w:t>If there is no result in Cache (gRPC-</w:t>
      </w:r>
      <w:r w:rsidR="00350CF6">
        <w:t>service is restarted)</w:t>
      </w:r>
      <w:r w:rsidR="00F21DA6">
        <w:t>, then query MongoDB</w:t>
      </w:r>
    </w:p>
    <w:p w14:paraId="5DAE8F41" w14:textId="77777777" w:rsidR="00B204F9" w:rsidRPr="00B204F9" w:rsidRDefault="00B204F9" w:rsidP="00B204F9"/>
    <w:p w14:paraId="0CBA85CF" w14:textId="77777777" w:rsidR="00B204F9" w:rsidRPr="00B204F9" w:rsidRDefault="00B204F9" w:rsidP="00FA4576">
      <w:pPr>
        <w:pStyle w:val="Heading2"/>
        <w:spacing w:line="480" w:lineRule="auto"/>
      </w:pPr>
      <w:r w:rsidRPr="00B204F9">
        <w:t>MongoDB</w:t>
      </w:r>
    </w:p>
    <w:p w14:paraId="6AAC1DD4" w14:textId="77777777" w:rsidR="00B204F9" w:rsidRDefault="00B204F9" w:rsidP="006045D7">
      <w:pPr>
        <w:pStyle w:val="ListParagraph"/>
        <w:numPr>
          <w:ilvl w:val="0"/>
          <w:numId w:val="5"/>
        </w:numPr>
        <w:spacing w:line="480" w:lineRule="auto"/>
      </w:pPr>
      <w:r w:rsidRPr="00B204F9">
        <w:t>Data is stored locally using Docker Volume</w:t>
      </w:r>
    </w:p>
    <w:p w14:paraId="36C7BE57" w14:textId="64F1C8D6" w:rsidR="00C168F5" w:rsidRPr="00B204F9" w:rsidRDefault="00C168F5" w:rsidP="006045D7">
      <w:pPr>
        <w:pStyle w:val="ListParagraph"/>
        <w:numPr>
          <w:ilvl w:val="1"/>
          <w:numId w:val="5"/>
        </w:numPr>
        <w:spacing w:line="480" w:lineRule="auto"/>
      </w:pPr>
      <w:r>
        <w:t>Configured in Docker Compose</w:t>
      </w:r>
    </w:p>
    <w:p w14:paraId="24E3DA61" w14:textId="4C6583FD" w:rsidR="009E0528" w:rsidRDefault="009E0528" w:rsidP="0045627B"/>
    <w:p w14:paraId="61F4AB38" w14:textId="19CDB406" w:rsidR="0045627B" w:rsidRDefault="003575D8" w:rsidP="001A5C6A">
      <w:pPr>
        <w:pStyle w:val="Heading2"/>
        <w:spacing w:line="480" w:lineRule="auto"/>
      </w:pPr>
      <w:r>
        <w:t>OTHER NOTES</w:t>
      </w:r>
    </w:p>
    <w:p w14:paraId="61D0D514" w14:textId="66DB4D19" w:rsidR="003575D8" w:rsidRDefault="003575D8" w:rsidP="006045D7">
      <w:pPr>
        <w:pStyle w:val="ListParagraph"/>
        <w:numPr>
          <w:ilvl w:val="0"/>
          <w:numId w:val="5"/>
        </w:numPr>
        <w:spacing w:line="480" w:lineRule="auto"/>
      </w:pPr>
      <w:r>
        <w:t>Request should be in correct format, no checking is implemented</w:t>
      </w:r>
    </w:p>
    <w:p w14:paraId="04B01253" w14:textId="69F113F7" w:rsidR="003575D8" w:rsidRDefault="00FC0A1E" w:rsidP="006045D7">
      <w:pPr>
        <w:pStyle w:val="ListParagraph"/>
        <w:numPr>
          <w:ilvl w:val="0"/>
          <w:numId w:val="5"/>
        </w:numPr>
        <w:spacing w:line="480" w:lineRule="auto"/>
      </w:pPr>
      <w:r>
        <w:t>Proto file is simplified</w:t>
      </w:r>
      <w:r w:rsidR="008A60AE">
        <w:t xml:space="preserve"> by reusing message</w:t>
      </w:r>
    </w:p>
    <w:p w14:paraId="3C11A78B" w14:textId="77777777" w:rsidR="008A60AE" w:rsidRPr="003575D8" w:rsidRDefault="008A60AE" w:rsidP="001A5C6A">
      <w:pPr>
        <w:pStyle w:val="ListParagraph"/>
      </w:pPr>
    </w:p>
    <w:p w14:paraId="3CD3D4A9" w14:textId="77777777" w:rsidR="0045627B" w:rsidRDefault="0045627B" w:rsidP="0045627B"/>
    <w:p w14:paraId="23E2BE02" w14:textId="638D5F97" w:rsidR="0045627B" w:rsidRPr="00AF3630" w:rsidRDefault="00AF3630" w:rsidP="00AF3630">
      <w:pPr>
        <w:pStyle w:val="Heading1"/>
      </w:pPr>
      <w:r>
        <w:t>OUTPUT</w:t>
      </w:r>
    </w:p>
    <w:p w14:paraId="714FF7CF" w14:textId="77777777" w:rsidR="0045627B" w:rsidRDefault="0045627B" w:rsidP="0045627B"/>
    <w:p w14:paraId="7CB767C4" w14:textId="4BD9CD0E" w:rsidR="00AF3630" w:rsidRDefault="00B02864" w:rsidP="006045D7">
      <w:pPr>
        <w:pStyle w:val="Heading2"/>
        <w:numPr>
          <w:ilvl w:val="0"/>
          <w:numId w:val="7"/>
        </w:numPr>
      </w:pPr>
      <w:r>
        <w:t>Run by Docker Compose</w:t>
      </w:r>
    </w:p>
    <w:p w14:paraId="2291656B" w14:textId="11A27CD6" w:rsidR="00EC3F08" w:rsidRPr="00EC3F08" w:rsidRDefault="00EC3F08" w:rsidP="00EC3F08">
      <w:pPr>
        <w:pStyle w:val="Heading3"/>
      </w:pPr>
    </w:p>
    <w:p w14:paraId="77CDB345" w14:textId="53A3D95A" w:rsidR="00B02864" w:rsidRPr="00B02864" w:rsidRDefault="00EC3F08" w:rsidP="00B02864">
      <w:r w:rsidRPr="00EC3F08">
        <w:drawing>
          <wp:inline distT="0" distB="0" distL="0" distR="0" wp14:anchorId="4FD642D6" wp14:editId="69CEF038">
            <wp:extent cx="4511431" cy="78492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26BD" w14:textId="1F57F6B7" w:rsidR="00EC3F08" w:rsidRDefault="00EC3F08" w:rsidP="0045627B">
      <w:r w:rsidRPr="00EC3F08">
        <w:drawing>
          <wp:inline distT="0" distB="0" distL="0" distR="0" wp14:anchorId="0CA09B08" wp14:editId="3EEF21E3">
            <wp:extent cx="5943600" cy="1878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3072" w14:textId="77777777" w:rsidR="00AF3630" w:rsidRDefault="00AF3630" w:rsidP="0045627B"/>
    <w:p w14:paraId="05519D4D" w14:textId="275258BC" w:rsidR="000224E2" w:rsidRDefault="005837CD" w:rsidP="006045D7">
      <w:pPr>
        <w:pStyle w:val="Heading2"/>
        <w:numPr>
          <w:ilvl w:val="0"/>
          <w:numId w:val="7"/>
        </w:numPr>
      </w:pPr>
      <w:r>
        <w:t>Add</w:t>
      </w:r>
      <w:r w:rsidR="00FB2D05">
        <w:t xml:space="preserve"> items</w:t>
      </w:r>
    </w:p>
    <w:p w14:paraId="72D0B8DD" w14:textId="4E98D019" w:rsidR="005837CD" w:rsidRDefault="005837CD" w:rsidP="005837CD"/>
    <w:p w14:paraId="59158AD8" w14:textId="5774209A" w:rsidR="005837CD" w:rsidRPr="005837CD" w:rsidRDefault="00BE14FC" w:rsidP="005837CD">
      <w:r w:rsidRPr="00BE14FC">
        <w:drawing>
          <wp:anchor distT="0" distB="0" distL="114300" distR="114300" simplePos="0" relativeHeight="251658240" behindDoc="0" locked="0" layoutInCell="1" allowOverlap="1" wp14:anchorId="287E0A87" wp14:editId="2FDA9F26">
            <wp:simplePos x="0" y="0"/>
            <wp:positionH relativeFrom="page">
              <wp:align>right</wp:align>
            </wp:positionH>
            <wp:positionV relativeFrom="paragraph">
              <wp:posOffset>216250</wp:posOffset>
            </wp:positionV>
            <wp:extent cx="7770495" cy="1054330"/>
            <wp:effectExtent l="0" t="0" r="190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10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5A78C" w14:textId="77777777" w:rsidR="00AF3630" w:rsidRDefault="00AF3630" w:rsidP="0045627B"/>
    <w:p w14:paraId="617C81E5" w14:textId="0544624F" w:rsidR="00BE7E65" w:rsidRDefault="00BE7E65" w:rsidP="0045627B">
      <w:r>
        <w:t>One item is duplicate here</w:t>
      </w:r>
    </w:p>
    <w:p w14:paraId="68DEE0B2" w14:textId="7340D60F" w:rsidR="00AF3630" w:rsidRDefault="00FB2D05" w:rsidP="0045627B">
      <w:r>
        <w:rPr>
          <w:noProof/>
        </w:rPr>
        <w:drawing>
          <wp:inline distT="0" distB="0" distL="0" distR="0" wp14:anchorId="20200276" wp14:editId="0181FFD9">
            <wp:extent cx="5935980" cy="27279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1916A" w14:textId="77777777" w:rsidR="00AF3630" w:rsidRDefault="00AF3630" w:rsidP="0045627B"/>
    <w:p w14:paraId="21261D5C" w14:textId="19F4C0ED" w:rsidR="00AF3630" w:rsidRDefault="0006025C" w:rsidP="006045D7">
      <w:pPr>
        <w:pStyle w:val="Heading2"/>
        <w:numPr>
          <w:ilvl w:val="0"/>
          <w:numId w:val="7"/>
        </w:numPr>
      </w:pPr>
      <w:r>
        <w:t>GetItem</w:t>
      </w:r>
    </w:p>
    <w:p w14:paraId="60979FC4" w14:textId="77777777" w:rsidR="00F21DA6" w:rsidRDefault="00F21DA6" w:rsidP="0006025C"/>
    <w:p w14:paraId="2C45ED8C" w14:textId="4F2A280B" w:rsidR="0006025C" w:rsidRPr="0006025C" w:rsidRDefault="0006025C" w:rsidP="006045D7">
      <w:pPr>
        <w:pStyle w:val="Heading3"/>
        <w:numPr>
          <w:ilvl w:val="0"/>
          <w:numId w:val="5"/>
        </w:numPr>
      </w:pPr>
      <w:r w:rsidRPr="0006025C">
        <w:drawing>
          <wp:anchor distT="0" distB="0" distL="114300" distR="114300" simplePos="0" relativeHeight="251659264" behindDoc="0" locked="0" layoutInCell="1" allowOverlap="1" wp14:anchorId="7C998CFE" wp14:editId="04976815">
            <wp:simplePos x="0" y="0"/>
            <wp:positionH relativeFrom="page">
              <wp:align>left</wp:align>
            </wp:positionH>
            <wp:positionV relativeFrom="paragraph">
              <wp:posOffset>318770</wp:posOffset>
            </wp:positionV>
            <wp:extent cx="7796463" cy="411480"/>
            <wp:effectExtent l="0" t="0" r="0" b="762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6463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4B9" w:rsidRPr="004A24B9">
        <w:drawing>
          <wp:anchor distT="0" distB="0" distL="114300" distR="114300" simplePos="0" relativeHeight="251660288" behindDoc="0" locked="0" layoutInCell="1" allowOverlap="1" wp14:anchorId="26A36996" wp14:editId="1DB4A726">
            <wp:simplePos x="0" y="0"/>
            <wp:positionH relativeFrom="margin">
              <wp:align>right</wp:align>
            </wp:positionH>
            <wp:positionV relativeFrom="paragraph">
              <wp:posOffset>802640</wp:posOffset>
            </wp:positionV>
            <wp:extent cx="5943600" cy="890905"/>
            <wp:effectExtent l="0" t="0" r="0" b="444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D8B">
        <w:t>Search in Cache first</w:t>
      </w:r>
    </w:p>
    <w:p w14:paraId="2F7DBAE0" w14:textId="77777777" w:rsidR="00AF3630" w:rsidRDefault="00AF3630" w:rsidP="0045627B"/>
    <w:p w14:paraId="3E227814" w14:textId="1ABE87DB" w:rsidR="00AF3630" w:rsidRDefault="00A22212" w:rsidP="006045D7">
      <w:pPr>
        <w:pStyle w:val="Heading3"/>
        <w:numPr>
          <w:ilvl w:val="0"/>
          <w:numId w:val="5"/>
        </w:numPr>
      </w:pPr>
      <w:r>
        <w:t>Restart gRP</w:t>
      </w:r>
      <w:r w:rsidR="002374E1">
        <w:t>C-service -&gt; Cache lost -&gt; Query MongoDB</w:t>
      </w:r>
    </w:p>
    <w:p w14:paraId="596AB775" w14:textId="35810323" w:rsidR="002374E1" w:rsidRDefault="002374E1" w:rsidP="0045627B">
      <w:r w:rsidRPr="002374E1">
        <w:drawing>
          <wp:anchor distT="0" distB="0" distL="114300" distR="114300" simplePos="0" relativeHeight="251661312" behindDoc="0" locked="0" layoutInCell="1" allowOverlap="1" wp14:anchorId="5415EB90" wp14:editId="7AFD3E91">
            <wp:simplePos x="0" y="0"/>
            <wp:positionH relativeFrom="page">
              <wp:align>left</wp:align>
            </wp:positionH>
            <wp:positionV relativeFrom="paragraph">
              <wp:posOffset>1158240</wp:posOffset>
            </wp:positionV>
            <wp:extent cx="7816241" cy="36576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6241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4E1">
        <w:drawing>
          <wp:inline distT="0" distB="0" distL="0" distR="0" wp14:anchorId="604B5E19" wp14:editId="487F4FCC">
            <wp:extent cx="5943600" cy="10407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0468" w14:textId="6B0EE556" w:rsidR="00AF3630" w:rsidRDefault="00AF3630" w:rsidP="0045627B"/>
    <w:p w14:paraId="354B75A8" w14:textId="77777777" w:rsidR="00CD2D8B" w:rsidRDefault="00CD2D8B" w:rsidP="0045627B"/>
    <w:p w14:paraId="27C942A9" w14:textId="1D2A5106" w:rsidR="00AF3630" w:rsidRDefault="00773069" w:rsidP="006045D7">
      <w:pPr>
        <w:pStyle w:val="Heading3"/>
        <w:numPr>
          <w:ilvl w:val="0"/>
          <w:numId w:val="6"/>
        </w:numPr>
      </w:pPr>
      <w:r w:rsidRPr="00773069">
        <w:drawing>
          <wp:anchor distT="0" distB="0" distL="114300" distR="114300" simplePos="0" relativeHeight="251662336" behindDoc="0" locked="0" layoutInCell="1" allowOverlap="1" wp14:anchorId="0BAD716F" wp14:editId="7B730F0B">
            <wp:simplePos x="0" y="0"/>
            <wp:positionH relativeFrom="page">
              <wp:align>right</wp:align>
            </wp:positionH>
            <wp:positionV relativeFrom="paragraph">
              <wp:posOffset>208280</wp:posOffset>
            </wp:positionV>
            <wp:extent cx="7769846" cy="297180"/>
            <wp:effectExtent l="0" t="0" r="3175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46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EB6">
        <w:t>Search by name -&gt; get multiple results</w:t>
      </w:r>
    </w:p>
    <w:p w14:paraId="64FAC353" w14:textId="705E494F" w:rsidR="00F92EB6" w:rsidRPr="00F92EB6" w:rsidRDefault="007767E1" w:rsidP="00F92EB6">
      <w:r w:rsidRPr="007767E1">
        <w:drawing>
          <wp:inline distT="0" distB="0" distL="0" distR="0" wp14:anchorId="6C2F4E69" wp14:editId="61D672D5">
            <wp:extent cx="5943600" cy="7797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C79B" w14:textId="77777777" w:rsidR="00AF3630" w:rsidRDefault="00AF3630" w:rsidP="0024764F">
      <w:pPr>
        <w:pStyle w:val="Heading3"/>
      </w:pPr>
    </w:p>
    <w:p w14:paraId="520907F0" w14:textId="09CC6472" w:rsidR="0024764F" w:rsidRDefault="00702068" w:rsidP="006045D7">
      <w:pPr>
        <w:pStyle w:val="Heading2"/>
        <w:numPr>
          <w:ilvl w:val="0"/>
          <w:numId w:val="7"/>
        </w:numPr>
      </w:pPr>
      <w:r w:rsidRPr="00464BC4">
        <w:drawing>
          <wp:anchor distT="0" distB="0" distL="114300" distR="114300" simplePos="0" relativeHeight="251663360" behindDoc="0" locked="0" layoutInCell="1" allowOverlap="1" wp14:anchorId="4096B422" wp14:editId="01361819">
            <wp:simplePos x="0" y="0"/>
            <wp:positionH relativeFrom="page">
              <wp:align>right</wp:align>
            </wp:positionH>
            <wp:positionV relativeFrom="paragraph">
              <wp:posOffset>567690</wp:posOffset>
            </wp:positionV>
            <wp:extent cx="7760611" cy="219718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611" cy="219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4F">
        <w:t>UpdateItem</w:t>
      </w:r>
    </w:p>
    <w:p w14:paraId="67D4E085" w14:textId="7F5C0F85" w:rsidR="00361497" w:rsidRDefault="00361497" w:rsidP="0045627B"/>
    <w:p w14:paraId="28F7B59A" w14:textId="43E9553D" w:rsidR="00361497" w:rsidRDefault="00A454E0" w:rsidP="0045627B">
      <w:r w:rsidRPr="00A454E0">
        <w:drawing>
          <wp:inline distT="0" distB="0" distL="0" distR="0" wp14:anchorId="6977E5AA" wp14:editId="23D53D8A">
            <wp:extent cx="5943600" cy="7537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1A12" w14:textId="77777777" w:rsidR="00A454E0" w:rsidRDefault="00A454E0" w:rsidP="0045627B"/>
    <w:p w14:paraId="02EE9CFF" w14:textId="6528834D" w:rsidR="00A454E0" w:rsidRDefault="00702068" w:rsidP="006045D7">
      <w:pPr>
        <w:pStyle w:val="Heading2"/>
        <w:numPr>
          <w:ilvl w:val="0"/>
          <w:numId w:val="7"/>
        </w:numPr>
      </w:pPr>
      <w:r w:rsidRPr="00702068">
        <w:drawing>
          <wp:anchor distT="0" distB="0" distL="114300" distR="114300" simplePos="0" relativeHeight="251664384" behindDoc="0" locked="0" layoutInCell="1" allowOverlap="1" wp14:anchorId="4C8C8F9E" wp14:editId="6DE8EBAD">
            <wp:simplePos x="0" y="0"/>
            <wp:positionH relativeFrom="page">
              <wp:align>left</wp:align>
            </wp:positionH>
            <wp:positionV relativeFrom="paragraph">
              <wp:posOffset>440690</wp:posOffset>
            </wp:positionV>
            <wp:extent cx="7705725" cy="32766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4E0">
        <w:t>DeleteItem</w:t>
      </w:r>
    </w:p>
    <w:p w14:paraId="41339035" w14:textId="55E3B486" w:rsidR="00702068" w:rsidRPr="00702068" w:rsidRDefault="00126DBE" w:rsidP="00702068">
      <w:r w:rsidRPr="00126DBE">
        <w:drawing>
          <wp:inline distT="0" distB="0" distL="0" distR="0" wp14:anchorId="1B915285" wp14:editId="311789FD">
            <wp:extent cx="5913632" cy="8763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FB11" w14:textId="77777777" w:rsidR="00702068" w:rsidRPr="00702068" w:rsidRDefault="00702068" w:rsidP="00702068"/>
    <w:p w14:paraId="6FD429C2" w14:textId="11700269" w:rsidR="00A454E0" w:rsidRDefault="00817475" w:rsidP="006045D7">
      <w:pPr>
        <w:pStyle w:val="Heading2"/>
        <w:numPr>
          <w:ilvl w:val="0"/>
          <w:numId w:val="7"/>
        </w:numPr>
      </w:pPr>
      <w:r>
        <w:t>Retry &amp; Circuit-Breaker with Request Queuing</w:t>
      </w:r>
      <w:r w:rsidR="007E2E2D">
        <w:t>’</w:t>
      </w:r>
    </w:p>
    <w:p w14:paraId="0C6195D1" w14:textId="77777777" w:rsidR="007E2E2D" w:rsidRPr="007E2E2D" w:rsidRDefault="007E2E2D" w:rsidP="007E2E2D"/>
    <w:p w14:paraId="720588C0" w14:textId="2B0DBDD5" w:rsidR="00817475" w:rsidRDefault="00C205BC" w:rsidP="006045D7">
      <w:pPr>
        <w:pStyle w:val="Heading3"/>
        <w:numPr>
          <w:ilvl w:val="0"/>
          <w:numId w:val="6"/>
        </w:numPr>
      </w:pPr>
      <w:r w:rsidRPr="00FA29BD">
        <w:drawing>
          <wp:anchor distT="0" distB="0" distL="114300" distR="114300" simplePos="0" relativeHeight="251665408" behindDoc="0" locked="0" layoutInCell="1" allowOverlap="1" wp14:anchorId="702FC897" wp14:editId="4938532B">
            <wp:simplePos x="0" y="0"/>
            <wp:positionH relativeFrom="page">
              <wp:align>left</wp:align>
            </wp:positionH>
            <wp:positionV relativeFrom="paragraph">
              <wp:posOffset>450850</wp:posOffset>
            </wp:positionV>
            <wp:extent cx="10050780" cy="289926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0780" cy="289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7475">
        <w:t>gRPC-service down</w:t>
      </w:r>
    </w:p>
    <w:p w14:paraId="59BD4BDB" w14:textId="77777777" w:rsidR="003475F1" w:rsidRPr="003475F1" w:rsidRDefault="003475F1" w:rsidP="003475F1"/>
    <w:p w14:paraId="1F47FD2B" w14:textId="77777777" w:rsidR="008F25DA" w:rsidRDefault="008F25DA" w:rsidP="0045627B"/>
    <w:p w14:paraId="6854D702" w14:textId="29308B2F" w:rsidR="00A454E0" w:rsidRDefault="00245393" w:rsidP="0045627B">
      <w:r>
        <w:t>REST-service doing</w:t>
      </w:r>
      <w:r w:rsidR="00257EA0">
        <w:t xml:space="preserve"> 2 times</w:t>
      </w:r>
      <w:r w:rsidR="009E36CF">
        <w:t xml:space="preserve"> Retry and</w:t>
      </w:r>
      <w:r>
        <w:t xml:space="preserve"> </w:t>
      </w:r>
      <w:r w:rsidR="003A252A">
        <w:t>Circuit-Breaker which adds calls into Q</w:t>
      </w:r>
      <w:r w:rsidR="00232885">
        <w:t>ueue</w:t>
      </w:r>
    </w:p>
    <w:p w14:paraId="5D12793D" w14:textId="22763AE4" w:rsidR="00A454E0" w:rsidRDefault="009E36CF" w:rsidP="0045627B">
      <w:r w:rsidRPr="009E36CF">
        <w:drawing>
          <wp:inline distT="0" distB="0" distL="0" distR="0" wp14:anchorId="2CBDEF2E" wp14:editId="306841D8">
            <wp:extent cx="5943600" cy="1249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1F38" w14:textId="77777777" w:rsidR="008F25DA" w:rsidRDefault="008F25DA" w:rsidP="0045627B"/>
    <w:p w14:paraId="33BC56DD" w14:textId="6031B6E3" w:rsidR="00A454E0" w:rsidRDefault="00417B37" w:rsidP="0045627B">
      <w:r>
        <w:t>After gRP</w:t>
      </w:r>
      <w:r w:rsidR="006B3378">
        <w:t xml:space="preserve">C-service starts again, </w:t>
      </w:r>
      <w:r w:rsidR="00E65064">
        <w:t>queued command is executed (this item is duplicate in this test case)</w:t>
      </w:r>
    </w:p>
    <w:p w14:paraId="235D8835" w14:textId="3E570846" w:rsidR="006B3378" w:rsidRDefault="006B3378" w:rsidP="0045627B">
      <w:r w:rsidRPr="006B3378">
        <w:drawing>
          <wp:inline distT="0" distB="0" distL="0" distR="0" wp14:anchorId="2BE5481D" wp14:editId="4434FEB9">
            <wp:extent cx="5943600" cy="226123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5D71" w14:textId="61990695" w:rsidR="00A454E0" w:rsidRDefault="008F25DA" w:rsidP="006045D7">
      <w:pPr>
        <w:pStyle w:val="Heading3"/>
        <w:numPr>
          <w:ilvl w:val="0"/>
          <w:numId w:val="6"/>
        </w:numPr>
      </w:pPr>
      <w:r>
        <w:t>MongoDB down</w:t>
      </w:r>
    </w:p>
    <w:p w14:paraId="3B265BA3" w14:textId="3D16498E" w:rsidR="00014A5B" w:rsidRDefault="00014A5B" w:rsidP="00A96379">
      <w:pPr>
        <w:ind w:firstLine="360"/>
      </w:pPr>
    </w:p>
    <w:p w14:paraId="4E73EFD8" w14:textId="14A3FC11" w:rsidR="00A96379" w:rsidRDefault="00465A18" w:rsidP="00A96379">
      <w:pPr>
        <w:ind w:firstLine="360"/>
      </w:pPr>
      <w:r>
        <w:t>Retry &amp; Circuit-Breaker work similarly like when gRPC-service is down.</w:t>
      </w:r>
    </w:p>
    <w:p w14:paraId="7EFE7E81" w14:textId="76288BC5" w:rsidR="00465A18" w:rsidRPr="00A96379" w:rsidRDefault="00465A18" w:rsidP="00A96379">
      <w:pPr>
        <w:ind w:firstLine="360"/>
      </w:pPr>
      <w:r>
        <w:t>In the screenshot we can see connection to Mongo</w:t>
      </w:r>
      <w:r w:rsidR="00257EA0">
        <w:t>DB lost</w:t>
      </w:r>
    </w:p>
    <w:p w14:paraId="5D756629" w14:textId="1B109F02" w:rsidR="008F25DA" w:rsidRDefault="00014A5B" w:rsidP="008F25DA">
      <w:r w:rsidRPr="007B1E95">
        <w:drawing>
          <wp:anchor distT="0" distB="0" distL="114300" distR="114300" simplePos="0" relativeHeight="251667456" behindDoc="0" locked="0" layoutInCell="1" allowOverlap="1" wp14:anchorId="1271AA70" wp14:editId="67B0E212">
            <wp:simplePos x="0" y="0"/>
            <wp:positionH relativeFrom="margin">
              <wp:align>center</wp:align>
            </wp:positionH>
            <wp:positionV relativeFrom="paragraph">
              <wp:posOffset>4304665</wp:posOffset>
            </wp:positionV>
            <wp:extent cx="7703820" cy="236220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8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CA4">
        <w:drawing>
          <wp:anchor distT="0" distB="0" distL="114300" distR="114300" simplePos="0" relativeHeight="251666432" behindDoc="0" locked="0" layoutInCell="1" allowOverlap="1" wp14:anchorId="75B62E5D" wp14:editId="2A62780F">
            <wp:simplePos x="0" y="0"/>
            <wp:positionH relativeFrom="page">
              <wp:align>right</wp:align>
            </wp:positionH>
            <wp:positionV relativeFrom="paragraph">
              <wp:posOffset>327025</wp:posOffset>
            </wp:positionV>
            <wp:extent cx="7767320" cy="3886200"/>
            <wp:effectExtent l="0" t="0" r="508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3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FFF1B5" w14:textId="6D69BD19" w:rsidR="007666C3" w:rsidRDefault="007666C3" w:rsidP="008F25DA"/>
    <w:p w14:paraId="6B10D9F9" w14:textId="310BB9C6" w:rsidR="007666C3" w:rsidRDefault="007666C3" w:rsidP="008F25DA"/>
    <w:p w14:paraId="5866DCA0" w14:textId="77777777" w:rsidR="007666C3" w:rsidRDefault="007666C3" w:rsidP="008F25DA"/>
    <w:p w14:paraId="6D8BD2EC" w14:textId="77777777" w:rsidR="007666C3" w:rsidRDefault="007666C3" w:rsidP="008F25DA"/>
    <w:p w14:paraId="12B90714" w14:textId="77777777" w:rsidR="007666C3" w:rsidRDefault="007666C3" w:rsidP="008F25DA"/>
    <w:p w14:paraId="4B1F0F2B" w14:textId="77777777" w:rsidR="007666C3" w:rsidRDefault="007666C3" w:rsidP="008F25DA"/>
    <w:p w14:paraId="6A08D768" w14:textId="77777777" w:rsidR="007666C3" w:rsidRDefault="007666C3" w:rsidP="008F25DA"/>
    <w:p w14:paraId="6008D717" w14:textId="77777777" w:rsidR="007666C3" w:rsidRDefault="007666C3" w:rsidP="008F25DA"/>
    <w:p w14:paraId="35E78D50" w14:textId="77777777" w:rsidR="007666C3" w:rsidRDefault="007666C3" w:rsidP="008F25DA"/>
    <w:p w14:paraId="6EFD48CA" w14:textId="32627323" w:rsidR="00AF3630" w:rsidRPr="00AF3630" w:rsidRDefault="00163ECF" w:rsidP="00AF3630">
      <w:pPr>
        <w:pStyle w:val="Heading1"/>
      </w:pPr>
      <w:r>
        <w:t>REFLECTION</w:t>
      </w:r>
    </w:p>
    <w:p w14:paraId="7F8D68E0" w14:textId="77777777" w:rsidR="00AF3630" w:rsidRDefault="00AF3630" w:rsidP="0045627B"/>
    <w:p w14:paraId="3F2CA2D4" w14:textId="34FE2F80" w:rsidR="006045D7" w:rsidRPr="0038286D" w:rsidRDefault="006045D7" w:rsidP="006045D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8286D">
        <w:rPr>
          <w:sz w:val="24"/>
          <w:szCs w:val="24"/>
        </w:rPr>
        <w:t>When using ''docker stop'' on gRPC-service to simulate Reliability mechanism,</w:t>
      </w:r>
      <w:r w:rsidRPr="0038286D">
        <w:rPr>
          <w:sz w:val="24"/>
          <w:szCs w:val="24"/>
        </w:rPr>
        <w:t xml:space="preserve"> t</w:t>
      </w:r>
      <w:r w:rsidRPr="0038286D">
        <w:rPr>
          <w:sz w:val="24"/>
          <w:szCs w:val="24"/>
        </w:rPr>
        <w:t>he gRPC channel inside REST-service will lose its connection because gRPC channel have different internal logic to maintain its connection that very difficult for user to control</w:t>
      </w:r>
      <w:r w:rsidR="00656184">
        <w:rPr>
          <w:sz w:val="24"/>
          <w:szCs w:val="24"/>
        </w:rPr>
        <w:t>.</w:t>
      </w:r>
    </w:p>
    <w:p w14:paraId="3E328EC0" w14:textId="429185F3" w:rsidR="00CA7E63" w:rsidRPr="0038286D" w:rsidRDefault="00CA7E63" w:rsidP="00CA7E63">
      <w:pPr>
        <w:pStyle w:val="ListParagraph"/>
        <w:rPr>
          <w:sz w:val="24"/>
          <w:szCs w:val="24"/>
        </w:rPr>
      </w:pPr>
    </w:p>
    <w:p w14:paraId="5B512FA1" w14:textId="7354F0F0" w:rsidR="006045D7" w:rsidRPr="0038286D" w:rsidRDefault="006045D7" w:rsidP="00E946AB">
      <w:pPr>
        <w:spacing w:line="240" w:lineRule="auto"/>
        <w:ind w:firstLine="708"/>
        <w:rPr>
          <w:sz w:val="24"/>
          <w:szCs w:val="24"/>
        </w:rPr>
      </w:pPr>
      <w:r w:rsidRPr="0038286D">
        <w:rPr>
          <w:sz w:val="24"/>
          <w:szCs w:val="24"/>
        </w:rPr>
        <w:t>T</w:t>
      </w:r>
      <w:r w:rsidRPr="0038286D">
        <w:rPr>
          <w:sz w:val="24"/>
          <w:szCs w:val="24"/>
        </w:rPr>
        <w:t>his can be fixed by</w:t>
      </w:r>
    </w:p>
    <w:p w14:paraId="6A012E41" w14:textId="20B33925" w:rsidR="00F77653" w:rsidRPr="0038286D" w:rsidRDefault="00CA7E63" w:rsidP="00F7765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38286D">
        <w:rPr>
          <w:sz w:val="24"/>
          <w:szCs w:val="24"/>
        </w:rPr>
        <w:t>C</w:t>
      </w:r>
      <w:r w:rsidR="006045D7" w:rsidRPr="0038286D">
        <w:rPr>
          <w:sz w:val="24"/>
          <w:szCs w:val="24"/>
        </w:rPr>
        <w:t xml:space="preserve">reating </w:t>
      </w:r>
      <w:r w:rsidRPr="0038286D">
        <w:rPr>
          <w:sz w:val="24"/>
          <w:szCs w:val="24"/>
        </w:rPr>
        <w:t xml:space="preserve">a </w:t>
      </w:r>
      <w:r w:rsidR="006045D7" w:rsidRPr="0038286D">
        <w:rPr>
          <w:sz w:val="24"/>
          <w:szCs w:val="24"/>
        </w:rPr>
        <w:t>new gRPC Channel for each call</w:t>
      </w:r>
      <w:r w:rsidR="000F65A9">
        <w:rPr>
          <w:sz w:val="24"/>
          <w:szCs w:val="24"/>
        </w:rPr>
        <w:t xml:space="preserve"> (implemented)</w:t>
      </w:r>
      <w:r w:rsidR="006045D7" w:rsidRPr="0038286D">
        <w:rPr>
          <w:sz w:val="24"/>
          <w:szCs w:val="24"/>
        </w:rPr>
        <w:t xml:space="preserve">. </w:t>
      </w:r>
      <w:r w:rsidR="000F65A9">
        <w:rPr>
          <w:sz w:val="24"/>
          <w:szCs w:val="24"/>
        </w:rPr>
        <w:t>T</w:t>
      </w:r>
      <w:r w:rsidR="006045D7" w:rsidRPr="0038286D">
        <w:rPr>
          <w:sz w:val="24"/>
          <w:szCs w:val="24"/>
        </w:rPr>
        <w:t>his works because CircuitBreaker from pybreaker is</w:t>
      </w:r>
      <w:r w:rsidRPr="0038286D">
        <w:rPr>
          <w:sz w:val="24"/>
          <w:szCs w:val="24"/>
        </w:rPr>
        <w:t xml:space="preserve"> </w:t>
      </w:r>
      <w:r w:rsidR="006045D7" w:rsidRPr="0038286D">
        <w:rPr>
          <w:sz w:val="24"/>
          <w:szCs w:val="24"/>
        </w:rPr>
        <w:t>a separate object running parallel and is mapped with gRPC Stub call</w:t>
      </w:r>
    </w:p>
    <w:p w14:paraId="18FDA930" w14:textId="0FD7EF3A" w:rsidR="00CA7E63" w:rsidRPr="0038286D" w:rsidRDefault="006045D7" w:rsidP="00F77653">
      <w:pPr>
        <w:pStyle w:val="ListParagraph"/>
        <w:spacing w:line="240" w:lineRule="auto"/>
        <w:ind w:left="1428"/>
        <w:rPr>
          <w:sz w:val="24"/>
          <w:szCs w:val="24"/>
        </w:rPr>
      </w:pPr>
      <w:r w:rsidRPr="0038286D">
        <w:rPr>
          <w:sz w:val="24"/>
          <w:szCs w:val="24"/>
        </w:rPr>
        <w:t xml:space="preserve">  </w:t>
      </w:r>
    </w:p>
    <w:p w14:paraId="3A243B5B" w14:textId="1D9A8181" w:rsidR="00F77653" w:rsidRPr="0038286D" w:rsidRDefault="00FA117B" w:rsidP="00F7765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38286D">
        <w:rPr>
          <w:sz w:val="24"/>
          <w:szCs w:val="24"/>
        </w:rPr>
        <w:t>Using</w:t>
      </w:r>
      <w:r w:rsidR="006045D7" w:rsidRPr="0038286D">
        <w:rPr>
          <w:sz w:val="24"/>
          <w:szCs w:val="24"/>
        </w:rPr>
        <w:t xml:space="preserve"> ''docker pause'' instead, but this is not useful in real life scenario.</w:t>
      </w:r>
    </w:p>
    <w:p w14:paraId="474AB754" w14:textId="77777777" w:rsidR="00F77653" w:rsidRPr="0038286D" w:rsidRDefault="00F77653" w:rsidP="00F77653">
      <w:pPr>
        <w:spacing w:line="240" w:lineRule="auto"/>
        <w:rPr>
          <w:sz w:val="24"/>
          <w:szCs w:val="24"/>
        </w:rPr>
      </w:pPr>
    </w:p>
    <w:p w14:paraId="79C45842" w14:textId="697B29C4" w:rsidR="00254EB9" w:rsidRPr="0038286D" w:rsidRDefault="000F65A9" w:rsidP="00F77653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6045D7" w:rsidRPr="0038286D">
        <w:rPr>
          <w:sz w:val="24"/>
          <w:szCs w:val="24"/>
        </w:rPr>
        <w:t>o avoid the overhead of creating gRPC Channels</w:t>
      </w:r>
      <w:r>
        <w:rPr>
          <w:sz w:val="24"/>
          <w:szCs w:val="24"/>
        </w:rPr>
        <w:t xml:space="preserve"> in solution a</w:t>
      </w:r>
      <w:r w:rsidR="006045D7" w:rsidRPr="0038286D">
        <w:rPr>
          <w:sz w:val="24"/>
          <w:szCs w:val="24"/>
        </w:rPr>
        <w:t>, the only solution is to have multiple g</w:t>
      </w:r>
      <w:r w:rsidR="00E946AB" w:rsidRPr="0038286D">
        <w:rPr>
          <w:sz w:val="24"/>
          <w:szCs w:val="24"/>
        </w:rPr>
        <w:t>RPC</w:t>
      </w:r>
      <w:r w:rsidR="006045D7" w:rsidRPr="0038286D">
        <w:rPr>
          <w:sz w:val="24"/>
          <w:szCs w:val="24"/>
        </w:rPr>
        <w:t>-service</w:t>
      </w:r>
      <w:r w:rsidR="00CA7E63" w:rsidRPr="0038286D">
        <w:rPr>
          <w:sz w:val="24"/>
          <w:szCs w:val="24"/>
        </w:rPr>
        <w:t xml:space="preserve"> </w:t>
      </w:r>
      <w:r w:rsidR="006045D7" w:rsidRPr="0038286D">
        <w:rPr>
          <w:sz w:val="24"/>
          <w:szCs w:val="24"/>
        </w:rPr>
        <w:t>and create the logic to monitor and switch to channels from alive service</w:t>
      </w:r>
      <w:r w:rsidR="00E946AB" w:rsidRPr="0038286D">
        <w:rPr>
          <w:sz w:val="24"/>
          <w:szCs w:val="24"/>
        </w:rPr>
        <w:t>s</w:t>
      </w:r>
      <w:r w:rsidR="00656184">
        <w:rPr>
          <w:sz w:val="24"/>
          <w:szCs w:val="24"/>
        </w:rPr>
        <w:t>.</w:t>
      </w:r>
    </w:p>
    <w:p w14:paraId="1185B537" w14:textId="77777777" w:rsidR="00254EB9" w:rsidRDefault="00254EB9" w:rsidP="0045627B"/>
    <w:p w14:paraId="3794EDF7" w14:textId="77777777" w:rsidR="00656184" w:rsidRDefault="00656184" w:rsidP="0045627B"/>
    <w:p w14:paraId="4F02908A" w14:textId="2EED6C36" w:rsidR="005F3850" w:rsidRPr="005F3850" w:rsidRDefault="005F3850" w:rsidP="00463E8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56184">
        <w:rPr>
          <w:sz w:val="24"/>
          <w:szCs w:val="24"/>
        </w:rPr>
        <w:t>MongoDB</w:t>
      </w:r>
      <w:r w:rsidRPr="005F3850">
        <w:rPr>
          <w:sz w:val="24"/>
          <w:szCs w:val="24"/>
        </w:rPr>
        <w:t xml:space="preserve"> save</w:t>
      </w:r>
      <w:r w:rsidR="009000FD">
        <w:rPr>
          <w:sz w:val="24"/>
          <w:szCs w:val="24"/>
        </w:rPr>
        <w:t>s</w:t>
      </w:r>
      <w:r w:rsidRPr="005F3850">
        <w:rPr>
          <w:sz w:val="24"/>
          <w:szCs w:val="24"/>
        </w:rPr>
        <w:t xml:space="preserve"> data to an internal folder inside the container /data/db</w:t>
      </w:r>
      <w:r w:rsidRPr="00656184">
        <w:rPr>
          <w:sz w:val="24"/>
          <w:szCs w:val="24"/>
        </w:rPr>
        <w:t>. I</w:t>
      </w:r>
      <w:r w:rsidRPr="005F3850">
        <w:rPr>
          <w:sz w:val="24"/>
          <w:szCs w:val="24"/>
        </w:rPr>
        <w:t xml:space="preserve">f we </w:t>
      </w:r>
      <w:r w:rsidR="000976FC">
        <w:rPr>
          <w:sz w:val="24"/>
          <w:szCs w:val="24"/>
        </w:rPr>
        <w:t>‘</w:t>
      </w:r>
      <w:r w:rsidRPr="005F3850">
        <w:rPr>
          <w:sz w:val="24"/>
          <w:szCs w:val="24"/>
        </w:rPr>
        <w:t>docker stop/start</w:t>
      </w:r>
      <w:r w:rsidR="000976FC">
        <w:rPr>
          <w:sz w:val="24"/>
          <w:szCs w:val="24"/>
        </w:rPr>
        <w:t>’</w:t>
      </w:r>
      <w:r w:rsidR="009000FD">
        <w:rPr>
          <w:sz w:val="24"/>
          <w:szCs w:val="24"/>
        </w:rPr>
        <w:t>,</w:t>
      </w:r>
      <w:r w:rsidRPr="005F3850">
        <w:rPr>
          <w:sz w:val="24"/>
          <w:szCs w:val="24"/>
        </w:rPr>
        <w:t xml:space="preserve"> the data is not lost. </w:t>
      </w:r>
      <w:r w:rsidRPr="00656184">
        <w:rPr>
          <w:sz w:val="24"/>
          <w:szCs w:val="24"/>
        </w:rPr>
        <w:t>H</w:t>
      </w:r>
      <w:r w:rsidRPr="005F3850">
        <w:rPr>
          <w:sz w:val="24"/>
          <w:szCs w:val="24"/>
        </w:rPr>
        <w:t xml:space="preserve">owever, if </w:t>
      </w:r>
      <w:r w:rsidR="000976FC">
        <w:rPr>
          <w:sz w:val="24"/>
          <w:szCs w:val="24"/>
        </w:rPr>
        <w:t>we ‘</w:t>
      </w:r>
      <w:r w:rsidRPr="005F3850">
        <w:rPr>
          <w:sz w:val="24"/>
          <w:szCs w:val="24"/>
        </w:rPr>
        <w:t>docker down/up</w:t>
      </w:r>
      <w:r w:rsidR="000976FC">
        <w:rPr>
          <w:sz w:val="24"/>
          <w:szCs w:val="24"/>
        </w:rPr>
        <w:t>’</w:t>
      </w:r>
      <w:r w:rsidRPr="005F3850">
        <w:rPr>
          <w:sz w:val="24"/>
          <w:szCs w:val="24"/>
        </w:rPr>
        <w:t xml:space="preserve"> which is real life scenario when </w:t>
      </w:r>
      <w:r w:rsidR="00F330B8" w:rsidRPr="00656184">
        <w:rPr>
          <w:sz w:val="24"/>
          <w:szCs w:val="24"/>
        </w:rPr>
        <w:t>Docker Engine</w:t>
      </w:r>
      <w:r w:rsidRPr="005F3850">
        <w:rPr>
          <w:sz w:val="24"/>
          <w:szCs w:val="24"/>
        </w:rPr>
        <w:t xml:space="preserve"> is down, the data is lost.</w:t>
      </w:r>
    </w:p>
    <w:p w14:paraId="168ADEC2" w14:textId="77777777" w:rsidR="00F330B8" w:rsidRPr="00656184" w:rsidRDefault="00F330B8" w:rsidP="00F330B8">
      <w:pPr>
        <w:pStyle w:val="ListParagraph"/>
        <w:rPr>
          <w:sz w:val="24"/>
          <w:szCs w:val="24"/>
        </w:rPr>
      </w:pPr>
    </w:p>
    <w:p w14:paraId="688D46FB" w14:textId="5AE6F613" w:rsidR="000F65A9" w:rsidRDefault="00656184" w:rsidP="00F330B8">
      <w:pPr>
        <w:pStyle w:val="ListParagraph"/>
        <w:rPr>
          <w:sz w:val="24"/>
          <w:szCs w:val="24"/>
        </w:rPr>
      </w:pPr>
      <w:r w:rsidRPr="00656184">
        <w:rPr>
          <w:sz w:val="24"/>
          <w:szCs w:val="24"/>
        </w:rPr>
        <w:t>T</w:t>
      </w:r>
      <w:r w:rsidR="005F3850" w:rsidRPr="00656184">
        <w:rPr>
          <w:sz w:val="24"/>
          <w:szCs w:val="24"/>
        </w:rPr>
        <w:t xml:space="preserve">he solution is to using </w:t>
      </w:r>
      <w:r w:rsidRPr="00656184">
        <w:rPr>
          <w:sz w:val="24"/>
          <w:szCs w:val="24"/>
        </w:rPr>
        <w:t>Docker Volume</w:t>
      </w:r>
      <w:r w:rsidR="005F3850" w:rsidRPr="00656184">
        <w:rPr>
          <w:sz w:val="24"/>
          <w:szCs w:val="24"/>
        </w:rPr>
        <w:t xml:space="preserve"> to store the data locally on </w:t>
      </w:r>
      <w:r w:rsidRPr="00656184">
        <w:rPr>
          <w:sz w:val="24"/>
          <w:szCs w:val="24"/>
        </w:rPr>
        <w:t>D</w:t>
      </w:r>
      <w:r w:rsidR="005F3850" w:rsidRPr="00656184">
        <w:rPr>
          <w:sz w:val="24"/>
          <w:szCs w:val="24"/>
        </w:rPr>
        <w:t xml:space="preserve">ocker host </w:t>
      </w:r>
      <w:r w:rsidRPr="00656184">
        <w:rPr>
          <w:sz w:val="24"/>
          <w:szCs w:val="24"/>
        </w:rPr>
        <w:t>PC.</w:t>
      </w:r>
    </w:p>
    <w:p w14:paraId="560EC13C" w14:textId="77777777" w:rsidR="00A23EF3" w:rsidRDefault="00A23EF3" w:rsidP="00F330B8">
      <w:pPr>
        <w:pStyle w:val="ListParagraph"/>
        <w:rPr>
          <w:sz w:val="24"/>
          <w:szCs w:val="24"/>
        </w:rPr>
      </w:pPr>
    </w:p>
    <w:p w14:paraId="251C625F" w14:textId="2DA185CD" w:rsidR="00A23EF3" w:rsidRPr="00656184" w:rsidRDefault="00A23EF3" w:rsidP="00F330B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 from MongoDB can not be read in gRPC-service (client), which is why Data Caching is required.</w:t>
      </w:r>
      <w:r w:rsidR="00BA7B96">
        <w:rPr>
          <w:sz w:val="24"/>
          <w:szCs w:val="24"/>
        </w:rPr>
        <w:t xml:space="preserve"> Maybe other database can, then we only need to </w:t>
      </w:r>
      <w:r w:rsidR="00557289">
        <w:rPr>
          <w:sz w:val="24"/>
          <w:szCs w:val="24"/>
        </w:rPr>
        <w:t>save data using Docker Volume and share it between the containers.</w:t>
      </w:r>
    </w:p>
    <w:p w14:paraId="12C5710A" w14:textId="77777777" w:rsidR="00254EB9" w:rsidRDefault="00254EB9" w:rsidP="0045627B"/>
    <w:p w14:paraId="4C0C3B30" w14:textId="77777777" w:rsidR="00656184" w:rsidRDefault="00656184" w:rsidP="0045627B"/>
    <w:p w14:paraId="4E8C54BE" w14:textId="46339C43" w:rsidR="00A07B45" w:rsidRDefault="00251D67" w:rsidP="00251D6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 this only simple system, it is already very hard to </w:t>
      </w:r>
      <w:r w:rsidR="00EF0DDD">
        <w:rPr>
          <w:sz w:val="24"/>
          <w:szCs w:val="24"/>
        </w:rPr>
        <w:t xml:space="preserve">find the route of 1 call </w:t>
      </w:r>
      <w:r w:rsidR="003855B8">
        <w:rPr>
          <w:sz w:val="24"/>
          <w:szCs w:val="24"/>
        </w:rPr>
        <w:t>from begin to end.</w:t>
      </w:r>
    </w:p>
    <w:p w14:paraId="73DA12CC" w14:textId="680643CD" w:rsidR="003855B8" w:rsidRDefault="00B91AA3" w:rsidP="003855B8">
      <w:pPr>
        <w:ind w:left="708"/>
        <w:rPr>
          <w:sz w:val="24"/>
          <w:szCs w:val="24"/>
        </w:rPr>
      </w:pPr>
      <w:r>
        <w:rPr>
          <w:sz w:val="24"/>
          <w:szCs w:val="24"/>
        </w:rPr>
        <w:t>Dedicated sol</w:t>
      </w:r>
      <w:r w:rsidR="00FB13BA">
        <w:rPr>
          <w:sz w:val="24"/>
          <w:szCs w:val="24"/>
        </w:rPr>
        <w:t>ution is preferred.</w:t>
      </w:r>
    </w:p>
    <w:p w14:paraId="4007F98A" w14:textId="77777777" w:rsidR="00FB13BA" w:rsidRDefault="00FB13BA" w:rsidP="003855B8">
      <w:pPr>
        <w:ind w:left="708"/>
        <w:rPr>
          <w:sz w:val="24"/>
          <w:szCs w:val="24"/>
        </w:rPr>
      </w:pPr>
    </w:p>
    <w:p w14:paraId="5E7C4568" w14:textId="77777777" w:rsidR="00FB13BA" w:rsidRDefault="00FB13BA" w:rsidP="003855B8">
      <w:pPr>
        <w:ind w:left="708"/>
        <w:rPr>
          <w:sz w:val="24"/>
          <w:szCs w:val="24"/>
        </w:rPr>
      </w:pPr>
    </w:p>
    <w:p w14:paraId="18534FF8" w14:textId="5B93039F" w:rsidR="00FB13BA" w:rsidRDefault="00AB67D8" w:rsidP="00FB13B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For the purpose of learning, </w:t>
      </w:r>
      <w:r w:rsidR="00E43192">
        <w:rPr>
          <w:sz w:val="24"/>
          <w:szCs w:val="24"/>
        </w:rPr>
        <w:t>here AP is implemented by</w:t>
      </w:r>
      <w:r w:rsidR="008B256A">
        <w:rPr>
          <w:sz w:val="24"/>
          <w:szCs w:val="24"/>
        </w:rPr>
        <w:t xml:space="preserve"> using</w:t>
      </w:r>
      <w:r w:rsidR="00E43192">
        <w:rPr>
          <w:sz w:val="24"/>
          <w:szCs w:val="24"/>
        </w:rPr>
        <w:t xml:space="preserve"> mechanism like Data Caching or Request Queuing.</w:t>
      </w:r>
    </w:p>
    <w:p w14:paraId="4B6B858D" w14:textId="5C63A744" w:rsidR="00E43192" w:rsidRDefault="00E43192" w:rsidP="00E4319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Decide between CP &amp; AP depends on how consisten</w:t>
      </w:r>
      <w:r w:rsidR="00D867FF">
        <w:rPr>
          <w:sz w:val="24"/>
          <w:szCs w:val="24"/>
        </w:rPr>
        <w:t xml:space="preserve">t the data must be. </w:t>
      </w:r>
      <w:r w:rsidR="003B71FB">
        <w:rPr>
          <w:sz w:val="24"/>
          <w:szCs w:val="24"/>
        </w:rPr>
        <w:t xml:space="preserve">For important </w:t>
      </w:r>
      <w:r w:rsidR="00D443B1">
        <w:rPr>
          <w:sz w:val="24"/>
          <w:szCs w:val="24"/>
        </w:rPr>
        <w:t>f</w:t>
      </w:r>
      <w:r w:rsidR="003B71FB">
        <w:rPr>
          <w:sz w:val="24"/>
          <w:szCs w:val="24"/>
        </w:rPr>
        <w:t xml:space="preserve">inancial or </w:t>
      </w:r>
      <w:r w:rsidR="00D443B1">
        <w:rPr>
          <w:sz w:val="24"/>
          <w:szCs w:val="24"/>
        </w:rPr>
        <w:t>g</w:t>
      </w:r>
      <w:r w:rsidR="003B71FB">
        <w:rPr>
          <w:sz w:val="24"/>
          <w:szCs w:val="24"/>
        </w:rPr>
        <w:t xml:space="preserve">overnment </w:t>
      </w:r>
      <w:r w:rsidR="00D443B1">
        <w:rPr>
          <w:sz w:val="24"/>
          <w:szCs w:val="24"/>
        </w:rPr>
        <w:t>d</w:t>
      </w:r>
      <w:r w:rsidR="003B71FB">
        <w:rPr>
          <w:sz w:val="24"/>
          <w:szCs w:val="24"/>
        </w:rPr>
        <w:t>ata</w:t>
      </w:r>
      <w:r w:rsidR="008B227F">
        <w:rPr>
          <w:sz w:val="24"/>
          <w:szCs w:val="24"/>
        </w:rPr>
        <w:t xml:space="preserve">, CP is more suitable. For </w:t>
      </w:r>
      <w:r w:rsidR="00D443B1">
        <w:rPr>
          <w:sz w:val="24"/>
          <w:szCs w:val="24"/>
        </w:rPr>
        <w:t>nice-to-have data, AP fits better.</w:t>
      </w:r>
    </w:p>
    <w:p w14:paraId="741B295D" w14:textId="266C512B" w:rsidR="00BF2B3D" w:rsidRPr="00A4709E" w:rsidRDefault="00BF2B3D" w:rsidP="00A4709E">
      <w:pPr>
        <w:rPr>
          <w:sz w:val="24"/>
          <w:szCs w:val="24"/>
        </w:rPr>
      </w:pPr>
    </w:p>
    <w:sectPr w:rsidR="00BF2B3D" w:rsidRPr="00A4709E" w:rsidSect="00855982"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B647" w14:textId="77777777" w:rsidR="00F34B47" w:rsidRDefault="00F34B47" w:rsidP="00855982">
      <w:pPr>
        <w:spacing w:after="0" w:line="240" w:lineRule="auto"/>
      </w:pPr>
      <w:r>
        <w:separator/>
      </w:r>
    </w:p>
  </w:endnote>
  <w:endnote w:type="continuationSeparator" w:id="0">
    <w:p w14:paraId="1799FCCD" w14:textId="77777777" w:rsidR="00F34B47" w:rsidRDefault="00F34B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0926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D182" w14:textId="77777777" w:rsidR="00F34B47" w:rsidRDefault="00F34B47" w:rsidP="00855982">
      <w:pPr>
        <w:spacing w:after="0" w:line="240" w:lineRule="auto"/>
      </w:pPr>
      <w:r>
        <w:separator/>
      </w:r>
    </w:p>
  </w:footnote>
  <w:footnote w:type="continuationSeparator" w:id="0">
    <w:p w14:paraId="099DB018" w14:textId="77777777" w:rsidR="00F34B47" w:rsidRDefault="00F34B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9DB"/>
    <w:multiLevelType w:val="hybridMultilevel"/>
    <w:tmpl w:val="C2C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40114"/>
    <w:multiLevelType w:val="hybridMultilevel"/>
    <w:tmpl w:val="90DCBFA0"/>
    <w:lvl w:ilvl="0" w:tplc="D5189F3E">
      <w:start w:val="1"/>
      <w:numFmt w:val="decimal"/>
      <w:lvlText w:val="%1.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2" w:hanging="360"/>
      </w:pPr>
    </w:lvl>
    <w:lvl w:ilvl="2" w:tplc="0409001B" w:tentative="1">
      <w:start w:val="1"/>
      <w:numFmt w:val="lowerRoman"/>
      <w:lvlText w:val="%3."/>
      <w:lvlJc w:val="right"/>
      <w:pPr>
        <w:ind w:left="2712" w:hanging="180"/>
      </w:pPr>
    </w:lvl>
    <w:lvl w:ilvl="3" w:tplc="0409000F" w:tentative="1">
      <w:start w:val="1"/>
      <w:numFmt w:val="decimal"/>
      <w:lvlText w:val="%4."/>
      <w:lvlJc w:val="left"/>
      <w:pPr>
        <w:ind w:left="3432" w:hanging="360"/>
      </w:pPr>
    </w:lvl>
    <w:lvl w:ilvl="4" w:tplc="04090019" w:tentative="1">
      <w:start w:val="1"/>
      <w:numFmt w:val="lowerLetter"/>
      <w:lvlText w:val="%5."/>
      <w:lvlJc w:val="left"/>
      <w:pPr>
        <w:ind w:left="4152" w:hanging="360"/>
      </w:pPr>
    </w:lvl>
    <w:lvl w:ilvl="5" w:tplc="0409001B" w:tentative="1">
      <w:start w:val="1"/>
      <w:numFmt w:val="lowerRoman"/>
      <w:lvlText w:val="%6."/>
      <w:lvlJc w:val="right"/>
      <w:pPr>
        <w:ind w:left="4872" w:hanging="180"/>
      </w:pPr>
    </w:lvl>
    <w:lvl w:ilvl="6" w:tplc="0409000F" w:tentative="1">
      <w:start w:val="1"/>
      <w:numFmt w:val="decimal"/>
      <w:lvlText w:val="%7."/>
      <w:lvlJc w:val="left"/>
      <w:pPr>
        <w:ind w:left="5592" w:hanging="360"/>
      </w:pPr>
    </w:lvl>
    <w:lvl w:ilvl="7" w:tplc="04090019" w:tentative="1">
      <w:start w:val="1"/>
      <w:numFmt w:val="lowerLetter"/>
      <w:lvlText w:val="%8."/>
      <w:lvlJc w:val="left"/>
      <w:pPr>
        <w:ind w:left="6312" w:hanging="360"/>
      </w:pPr>
    </w:lvl>
    <w:lvl w:ilvl="8" w:tplc="04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2" w15:restartNumberingAfterBreak="0">
    <w:nsid w:val="2F422922"/>
    <w:multiLevelType w:val="hybridMultilevel"/>
    <w:tmpl w:val="7C22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B219C1"/>
    <w:multiLevelType w:val="multilevel"/>
    <w:tmpl w:val="54D0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872CC"/>
    <w:multiLevelType w:val="hybridMultilevel"/>
    <w:tmpl w:val="CA827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7CEF"/>
    <w:multiLevelType w:val="hybridMultilevel"/>
    <w:tmpl w:val="7A662366"/>
    <w:lvl w:ilvl="0" w:tplc="04090019">
      <w:start w:val="1"/>
      <w:numFmt w:val="low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D3279D9"/>
    <w:multiLevelType w:val="hybridMultilevel"/>
    <w:tmpl w:val="88F6D5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2E3E8B"/>
    <w:multiLevelType w:val="hybridMultilevel"/>
    <w:tmpl w:val="2BD8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B0FAD"/>
    <w:multiLevelType w:val="hybridMultilevel"/>
    <w:tmpl w:val="D1DA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723C1"/>
    <w:multiLevelType w:val="hybridMultilevel"/>
    <w:tmpl w:val="F158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8029357">
    <w:abstractNumId w:val="3"/>
  </w:num>
  <w:num w:numId="2" w16cid:durableId="216476229">
    <w:abstractNumId w:val="7"/>
  </w:num>
  <w:num w:numId="3" w16cid:durableId="375351584">
    <w:abstractNumId w:val="2"/>
  </w:num>
  <w:num w:numId="4" w16cid:durableId="1791124813">
    <w:abstractNumId w:val="0"/>
  </w:num>
  <w:num w:numId="5" w16cid:durableId="499081765">
    <w:abstractNumId w:val="9"/>
  </w:num>
  <w:num w:numId="6" w16cid:durableId="891766242">
    <w:abstractNumId w:val="4"/>
  </w:num>
  <w:num w:numId="7" w16cid:durableId="553659028">
    <w:abstractNumId w:val="6"/>
  </w:num>
  <w:num w:numId="8" w16cid:durableId="456459169">
    <w:abstractNumId w:val="8"/>
  </w:num>
  <w:num w:numId="9" w16cid:durableId="2034305238">
    <w:abstractNumId w:val="5"/>
  </w:num>
  <w:num w:numId="10" w16cid:durableId="1426461832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7"/>
    <w:rsid w:val="00014A5B"/>
    <w:rsid w:val="000224E2"/>
    <w:rsid w:val="000275CD"/>
    <w:rsid w:val="0003007E"/>
    <w:rsid w:val="00037BBE"/>
    <w:rsid w:val="0006025C"/>
    <w:rsid w:val="00060B2C"/>
    <w:rsid w:val="000679BB"/>
    <w:rsid w:val="000768DD"/>
    <w:rsid w:val="00077C04"/>
    <w:rsid w:val="00086089"/>
    <w:rsid w:val="000862F4"/>
    <w:rsid w:val="00091A86"/>
    <w:rsid w:val="000976FC"/>
    <w:rsid w:val="000A2B9B"/>
    <w:rsid w:val="000A5231"/>
    <w:rsid w:val="000A65A5"/>
    <w:rsid w:val="000B5A6C"/>
    <w:rsid w:val="000C12FB"/>
    <w:rsid w:val="000C7AE2"/>
    <w:rsid w:val="000D2CA4"/>
    <w:rsid w:val="000E3ED8"/>
    <w:rsid w:val="000E54BF"/>
    <w:rsid w:val="000F1A92"/>
    <w:rsid w:val="000F65A9"/>
    <w:rsid w:val="00102015"/>
    <w:rsid w:val="00120F21"/>
    <w:rsid w:val="00126DBE"/>
    <w:rsid w:val="00137F42"/>
    <w:rsid w:val="00163ECF"/>
    <w:rsid w:val="00171063"/>
    <w:rsid w:val="00185F94"/>
    <w:rsid w:val="00196FA0"/>
    <w:rsid w:val="001A5C6A"/>
    <w:rsid w:val="001B1CC0"/>
    <w:rsid w:val="001B24B8"/>
    <w:rsid w:val="001C1EA7"/>
    <w:rsid w:val="001C5D1A"/>
    <w:rsid w:val="001D4362"/>
    <w:rsid w:val="001E64D0"/>
    <w:rsid w:val="001F40D9"/>
    <w:rsid w:val="002024C6"/>
    <w:rsid w:val="00204B0C"/>
    <w:rsid w:val="0021066A"/>
    <w:rsid w:val="00220F14"/>
    <w:rsid w:val="00231D11"/>
    <w:rsid w:val="00232885"/>
    <w:rsid w:val="002374E1"/>
    <w:rsid w:val="00245393"/>
    <w:rsid w:val="0024764F"/>
    <w:rsid w:val="00250CE1"/>
    <w:rsid w:val="00251D67"/>
    <w:rsid w:val="0025231B"/>
    <w:rsid w:val="00254EB9"/>
    <w:rsid w:val="00257EA0"/>
    <w:rsid w:val="002A680C"/>
    <w:rsid w:val="002A6F92"/>
    <w:rsid w:val="002C6F03"/>
    <w:rsid w:val="002D2D8A"/>
    <w:rsid w:val="002D3CD8"/>
    <w:rsid w:val="002D6255"/>
    <w:rsid w:val="00310D7C"/>
    <w:rsid w:val="003475F1"/>
    <w:rsid w:val="003507B0"/>
    <w:rsid w:val="00350CF6"/>
    <w:rsid w:val="003575D8"/>
    <w:rsid w:val="00361497"/>
    <w:rsid w:val="0038286D"/>
    <w:rsid w:val="003855B8"/>
    <w:rsid w:val="00387150"/>
    <w:rsid w:val="00387B71"/>
    <w:rsid w:val="00392BDB"/>
    <w:rsid w:val="00397ACF"/>
    <w:rsid w:val="003A0630"/>
    <w:rsid w:val="003A252A"/>
    <w:rsid w:val="003B6117"/>
    <w:rsid w:val="003B71FB"/>
    <w:rsid w:val="003C58ED"/>
    <w:rsid w:val="003D029E"/>
    <w:rsid w:val="003D0C06"/>
    <w:rsid w:val="003D3BC2"/>
    <w:rsid w:val="003E1B25"/>
    <w:rsid w:val="003E3072"/>
    <w:rsid w:val="00417B37"/>
    <w:rsid w:val="004361E2"/>
    <w:rsid w:val="0045627B"/>
    <w:rsid w:val="00464BC4"/>
    <w:rsid w:val="00464E6C"/>
    <w:rsid w:val="00465A18"/>
    <w:rsid w:val="004A24B9"/>
    <w:rsid w:val="004B722F"/>
    <w:rsid w:val="004E51AF"/>
    <w:rsid w:val="005000B4"/>
    <w:rsid w:val="00504B3E"/>
    <w:rsid w:val="00505695"/>
    <w:rsid w:val="00514E2B"/>
    <w:rsid w:val="005212F2"/>
    <w:rsid w:val="0053578E"/>
    <w:rsid w:val="005413E3"/>
    <w:rsid w:val="005465D0"/>
    <w:rsid w:val="00555B5B"/>
    <w:rsid w:val="00557289"/>
    <w:rsid w:val="005644AE"/>
    <w:rsid w:val="00572D55"/>
    <w:rsid w:val="005837CD"/>
    <w:rsid w:val="00583B5C"/>
    <w:rsid w:val="00585301"/>
    <w:rsid w:val="005872CF"/>
    <w:rsid w:val="00591868"/>
    <w:rsid w:val="0059228C"/>
    <w:rsid w:val="005B2398"/>
    <w:rsid w:val="005D2B7E"/>
    <w:rsid w:val="005E395F"/>
    <w:rsid w:val="005E4938"/>
    <w:rsid w:val="005F0CC6"/>
    <w:rsid w:val="005F3850"/>
    <w:rsid w:val="006045D7"/>
    <w:rsid w:val="006365E7"/>
    <w:rsid w:val="00656184"/>
    <w:rsid w:val="00661933"/>
    <w:rsid w:val="00663888"/>
    <w:rsid w:val="0067059D"/>
    <w:rsid w:val="006741A8"/>
    <w:rsid w:val="006776A5"/>
    <w:rsid w:val="00684C52"/>
    <w:rsid w:val="00684FC5"/>
    <w:rsid w:val="00685478"/>
    <w:rsid w:val="00686222"/>
    <w:rsid w:val="006863A6"/>
    <w:rsid w:val="006B3378"/>
    <w:rsid w:val="00702068"/>
    <w:rsid w:val="00722644"/>
    <w:rsid w:val="0076643E"/>
    <w:rsid w:val="007666C3"/>
    <w:rsid w:val="00773069"/>
    <w:rsid w:val="007767E1"/>
    <w:rsid w:val="007833A7"/>
    <w:rsid w:val="00796B91"/>
    <w:rsid w:val="007A0CE5"/>
    <w:rsid w:val="007B13A4"/>
    <w:rsid w:val="007B1E95"/>
    <w:rsid w:val="007C0A59"/>
    <w:rsid w:val="007C2D1A"/>
    <w:rsid w:val="007C7E0E"/>
    <w:rsid w:val="007D2B7C"/>
    <w:rsid w:val="007D6AB6"/>
    <w:rsid w:val="007E2E2D"/>
    <w:rsid w:val="007E7FFC"/>
    <w:rsid w:val="00811294"/>
    <w:rsid w:val="00817475"/>
    <w:rsid w:val="00823DAE"/>
    <w:rsid w:val="008309D8"/>
    <w:rsid w:val="008328AC"/>
    <w:rsid w:val="0084415A"/>
    <w:rsid w:val="00846685"/>
    <w:rsid w:val="00855982"/>
    <w:rsid w:val="00855A10"/>
    <w:rsid w:val="0085633A"/>
    <w:rsid w:val="0086151B"/>
    <w:rsid w:val="00881D9A"/>
    <w:rsid w:val="008965F2"/>
    <w:rsid w:val="00896C08"/>
    <w:rsid w:val="008A08C7"/>
    <w:rsid w:val="008A60AE"/>
    <w:rsid w:val="008B227F"/>
    <w:rsid w:val="008B256A"/>
    <w:rsid w:val="008C7A6C"/>
    <w:rsid w:val="008D19F8"/>
    <w:rsid w:val="008D379E"/>
    <w:rsid w:val="008F25DA"/>
    <w:rsid w:val="009000FD"/>
    <w:rsid w:val="009015BA"/>
    <w:rsid w:val="00916C8F"/>
    <w:rsid w:val="009233B1"/>
    <w:rsid w:val="0092508F"/>
    <w:rsid w:val="00931C43"/>
    <w:rsid w:val="00942748"/>
    <w:rsid w:val="0094366A"/>
    <w:rsid w:val="00953180"/>
    <w:rsid w:val="009958D9"/>
    <w:rsid w:val="009E0528"/>
    <w:rsid w:val="009E36CF"/>
    <w:rsid w:val="009E5B8D"/>
    <w:rsid w:val="009E71F3"/>
    <w:rsid w:val="00A0042E"/>
    <w:rsid w:val="00A07B45"/>
    <w:rsid w:val="00A10484"/>
    <w:rsid w:val="00A13728"/>
    <w:rsid w:val="00A22212"/>
    <w:rsid w:val="00A23EF3"/>
    <w:rsid w:val="00A31536"/>
    <w:rsid w:val="00A454E0"/>
    <w:rsid w:val="00A4709E"/>
    <w:rsid w:val="00A96379"/>
    <w:rsid w:val="00A96534"/>
    <w:rsid w:val="00AA4FA5"/>
    <w:rsid w:val="00AB2976"/>
    <w:rsid w:val="00AB2A10"/>
    <w:rsid w:val="00AB2B20"/>
    <w:rsid w:val="00AB67D8"/>
    <w:rsid w:val="00AC269E"/>
    <w:rsid w:val="00AC2E00"/>
    <w:rsid w:val="00AD29DB"/>
    <w:rsid w:val="00AF2D95"/>
    <w:rsid w:val="00AF30D4"/>
    <w:rsid w:val="00AF3630"/>
    <w:rsid w:val="00B02864"/>
    <w:rsid w:val="00B0596F"/>
    <w:rsid w:val="00B062B7"/>
    <w:rsid w:val="00B06F65"/>
    <w:rsid w:val="00B10BBC"/>
    <w:rsid w:val="00B14C93"/>
    <w:rsid w:val="00B204F9"/>
    <w:rsid w:val="00B25B8C"/>
    <w:rsid w:val="00B33D30"/>
    <w:rsid w:val="00B56787"/>
    <w:rsid w:val="00B76341"/>
    <w:rsid w:val="00B853DD"/>
    <w:rsid w:val="00B91AA3"/>
    <w:rsid w:val="00BA7B96"/>
    <w:rsid w:val="00BB0798"/>
    <w:rsid w:val="00BD15D6"/>
    <w:rsid w:val="00BE08A3"/>
    <w:rsid w:val="00BE14FC"/>
    <w:rsid w:val="00BE7E65"/>
    <w:rsid w:val="00BF1BA1"/>
    <w:rsid w:val="00BF1D29"/>
    <w:rsid w:val="00BF2B3D"/>
    <w:rsid w:val="00C02955"/>
    <w:rsid w:val="00C168F5"/>
    <w:rsid w:val="00C205BC"/>
    <w:rsid w:val="00C2648E"/>
    <w:rsid w:val="00C341CD"/>
    <w:rsid w:val="00C87CEE"/>
    <w:rsid w:val="00CA7E63"/>
    <w:rsid w:val="00CB18C9"/>
    <w:rsid w:val="00CD2D8B"/>
    <w:rsid w:val="00CD6B64"/>
    <w:rsid w:val="00CF2C30"/>
    <w:rsid w:val="00D443B1"/>
    <w:rsid w:val="00D53D2E"/>
    <w:rsid w:val="00D5411F"/>
    <w:rsid w:val="00D54D56"/>
    <w:rsid w:val="00D73022"/>
    <w:rsid w:val="00D77409"/>
    <w:rsid w:val="00D867FF"/>
    <w:rsid w:val="00D9199C"/>
    <w:rsid w:val="00D9780A"/>
    <w:rsid w:val="00DA6526"/>
    <w:rsid w:val="00DC268F"/>
    <w:rsid w:val="00DC5FA9"/>
    <w:rsid w:val="00DC7056"/>
    <w:rsid w:val="00DD2B58"/>
    <w:rsid w:val="00DE16C2"/>
    <w:rsid w:val="00E1374D"/>
    <w:rsid w:val="00E26F3D"/>
    <w:rsid w:val="00E43192"/>
    <w:rsid w:val="00E44B28"/>
    <w:rsid w:val="00E65064"/>
    <w:rsid w:val="00E74745"/>
    <w:rsid w:val="00E92277"/>
    <w:rsid w:val="00E946AB"/>
    <w:rsid w:val="00EC3F08"/>
    <w:rsid w:val="00EC5E7C"/>
    <w:rsid w:val="00ED2D98"/>
    <w:rsid w:val="00ED3098"/>
    <w:rsid w:val="00EE6E37"/>
    <w:rsid w:val="00EF0DDD"/>
    <w:rsid w:val="00EF476B"/>
    <w:rsid w:val="00EF6CFC"/>
    <w:rsid w:val="00F01389"/>
    <w:rsid w:val="00F12FF9"/>
    <w:rsid w:val="00F134C3"/>
    <w:rsid w:val="00F21DA6"/>
    <w:rsid w:val="00F23C69"/>
    <w:rsid w:val="00F330B8"/>
    <w:rsid w:val="00F34B47"/>
    <w:rsid w:val="00F53C72"/>
    <w:rsid w:val="00F77653"/>
    <w:rsid w:val="00F86A5E"/>
    <w:rsid w:val="00F86C68"/>
    <w:rsid w:val="00F92EB6"/>
    <w:rsid w:val="00FA117B"/>
    <w:rsid w:val="00FA29BD"/>
    <w:rsid w:val="00FA4576"/>
    <w:rsid w:val="00FB1184"/>
    <w:rsid w:val="00FB13BA"/>
    <w:rsid w:val="00FB2D05"/>
    <w:rsid w:val="00FB4523"/>
    <w:rsid w:val="00FB62CA"/>
    <w:rsid w:val="00FB73B5"/>
    <w:rsid w:val="00FC0012"/>
    <w:rsid w:val="00FC0A1E"/>
    <w:rsid w:val="00FC1866"/>
    <w:rsid w:val="00FC589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41AB2"/>
  <w15:chartTrackingRefBased/>
  <w15:docId w15:val="{1C23DFB4-D75F-4CA4-B565-B92B01B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C7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50C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04F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tvph1996/third_lab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ph1996_loc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documentManagement/types"/>
    <ds:schemaRef ds:uri="http://purl.org/dc/dcmitype/"/>
    <ds:schemaRef ds:uri="http://www.w3.org/XML/1998/namespace"/>
    <ds:schemaRef ds:uri="4873beb7-5857-4685-be1f-d57550cc96cc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9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tvph1996_local</dc:creator>
  <cp:lastModifiedBy>Tran Vo Phuc Hung</cp:lastModifiedBy>
  <cp:revision>424</cp:revision>
  <cp:lastPrinted>2025-06-14T22:50:00Z</cp:lastPrinted>
  <dcterms:created xsi:type="dcterms:W3CDTF">2025-05-26T17:14:00Z</dcterms:created>
  <dcterms:modified xsi:type="dcterms:W3CDTF">2025-06-14T22:57:00Z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